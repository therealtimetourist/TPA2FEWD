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E2" w:rsidRDefault="008179E2" w:rsidP="00893402">
      <w:pPr>
        <w:ind w:left="720"/>
        <w:rPr>
          <w:b/>
          <w:bCs/>
          <w:snapToGrid w:val="0"/>
          <w:sz w:val="20"/>
          <w:szCs w:val="20"/>
          <w:u w:val="single"/>
        </w:rPr>
      </w:pPr>
    </w:p>
    <w:p w:rsidR="000E1D41" w:rsidRDefault="00917B9D" w:rsidP="00AA6894">
      <w:pPr>
        <w:rPr>
          <w:b/>
          <w:sz w:val="20"/>
          <w:szCs w:val="20"/>
          <w:u w:val="single"/>
        </w:rPr>
      </w:pPr>
      <w:r w:rsidRPr="00917B9D">
        <w:rPr>
          <w:b/>
          <w:bCs/>
          <w:snapToGrid w:val="0"/>
          <w:sz w:val="20"/>
          <w:szCs w:val="20"/>
          <w:u w:val="single"/>
        </w:rPr>
        <w:t>Front-End Web Developer</w:t>
      </w:r>
      <w:r>
        <w:rPr>
          <w:b/>
          <w:bCs/>
          <w:snapToGrid w:val="0"/>
          <w:sz w:val="20"/>
          <w:szCs w:val="20"/>
          <w:u w:val="single"/>
        </w:rPr>
        <w:t xml:space="preserve"> </w:t>
      </w:r>
      <w:r w:rsidR="00225A6A">
        <w:rPr>
          <w:b/>
          <w:bCs/>
          <w:snapToGrid w:val="0"/>
          <w:sz w:val="20"/>
          <w:szCs w:val="20"/>
          <w:u w:val="single"/>
        </w:rPr>
        <w:t xml:space="preserve">Program </w:t>
      </w:r>
      <w:r w:rsidR="000E1D41" w:rsidRPr="00917B9D">
        <w:rPr>
          <w:b/>
          <w:sz w:val="20"/>
          <w:szCs w:val="20"/>
          <w:u w:val="single"/>
        </w:rPr>
        <w:t xml:space="preserve">– </w:t>
      </w:r>
      <w:r w:rsidR="002D1C33">
        <w:rPr>
          <w:b/>
          <w:bCs/>
          <w:color w:val="000000"/>
          <w:sz w:val="20"/>
          <w:szCs w:val="20"/>
          <w:u w:val="single"/>
        </w:rPr>
        <w:t>Lakeland</w:t>
      </w:r>
      <w:r w:rsidR="00935F8C">
        <w:rPr>
          <w:b/>
          <w:bCs/>
          <w:color w:val="000000"/>
          <w:sz w:val="20"/>
          <w:szCs w:val="20"/>
          <w:u w:val="single"/>
        </w:rPr>
        <w:t>, FL</w:t>
      </w:r>
      <w:r w:rsidRPr="00917B9D">
        <w:rPr>
          <w:b/>
          <w:bCs/>
          <w:color w:val="000000"/>
          <w:sz w:val="20"/>
          <w:szCs w:val="20"/>
          <w:u w:val="single"/>
        </w:rPr>
        <w:t xml:space="preserve"> </w:t>
      </w:r>
      <w:r w:rsidR="00EA2832" w:rsidRPr="00917B9D">
        <w:rPr>
          <w:b/>
          <w:sz w:val="20"/>
          <w:szCs w:val="20"/>
          <w:u w:val="single"/>
        </w:rPr>
        <w:t>–</w:t>
      </w:r>
      <w:r w:rsidR="000E1D41" w:rsidRPr="00917B9D">
        <w:rPr>
          <w:b/>
          <w:sz w:val="20"/>
          <w:szCs w:val="20"/>
          <w:u w:val="single"/>
        </w:rPr>
        <w:t xml:space="preserve"> </w:t>
      </w:r>
      <w:r w:rsidR="00AA1602" w:rsidRPr="00917B9D">
        <w:rPr>
          <w:b/>
          <w:sz w:val="20"/>
          <w:szCs w:val="20"/>
          <w:u w:val="single"/>
        </w:rPr>
        <w:t>Amazon</w:t>
      </w:r>
      <w:r w:rsidR="00A64135">
        <w:rPr>
          <w:b/>
          <w:sz w:val="20"/>
          <w:szCs w:val="20"/>
          <w:u w:val="single"/>
        </w:rPr>
        <w:t xml:space="preserve"> Fulfillment Center </w:t>
      </w:r>
      <w:r w:rsidR="002D1C33">
        <w:rPr>
          <w:b/>
          <w:sz w:val="20"/>
          <w:szCs w:val="20"/>
          <w:u w:val="single"/>
        </w:rPr>
        <w:t>TPA2</w:t>
      </w:r>
    </w:p>
    <w:p w:rsidR="002D1C33" w:rsidRPr="002D1C33" w:rsidRDefault="002D1C33" w:rsidP="00225A6A">
      <w:pPr>
        <w:rPr>
          <w:sz w:val="20"/>
          <w:szCs w:val="20"/>
        </w:rPr>
      </w:pPr>
      <w:r w:rsidRPr="002D1C33">
        <w:rPr>
          <w:sz w:val="20"/>
          <w:szCs w:val="20"/>
        </w:rPr>
        <w:t>1760 County Line Road, Lakeland, FL 33811</w:t>
      </w:r>
    </w:p>
    <w:p w:rsidR="000E1D41" w:rsidRDefault="00177796" w:rsidP="00225A6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Total Hours – </w:t>
      </w:r>
      <w:r w:rsidR="00324861">
        <w:rPr>
          <w:sz w:val="20"/>
          <w:szCs w:val="20"/>
          <w:u w:val="single"/>
        </w:rPr>
        <w:t>15</w:t>
      </w:r>
      <w:r w:rsidR="00917B9D">
        <w:rPr>
          <w:sz w:val="20"/>
          <w:szCs w:val="20"/>
          <w:u w:val="single"/>
        </w:rPr>
        <w:t>9</w:t>
      </w:r>
      <w:r w:rsidR="000E1D41" w:rsidRPr="00216FA7">
        <w:rPr>
          <w:sz w:val="20"/>
          <w:szCs w:val="20"/>
          <w:u w:val="single"/>
        </w:rPr>
        <w:t xml:space="preserve"> classroom </w:t>
      </w:r>
    </w:p>
    <w:p w:rsidR="00225A6A" w:rsidRPr="00216FA7" w:rsidRDefault="00225A6A" w:rsidP="00225A6A">
      <w:pPr>
        <w:rPr>
          <w:sz w:val="20"/>
          <w:szCs w:val="20"/>
          <w:u w:val="single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6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8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10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13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4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15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5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17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6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20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7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22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8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24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9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BE67A8" w:rsidRPr="00F90D6F" w:rsidRDefault="00F90D6F" w:rsidP="00BE67A8">
      <w:pPr>
        <w:rPr>
          <w:b/>
          <w:sz w:val="20"/>
          <w:szCs w:val="20"/>
        </w:rPr>
      </w:pPr>
      <w:r w:rsidRPr="00F90D6F">
        <w:rPr>
          <w:b/>
          <w:sz w:val="20"/>
          <w:szCs w:val="20"/>
        </w:rPr>
        <w:t>NO CLASS</w:t>
      </w:r>
      <w:r w:rsidR="00917B9D" w:rsidRPr="00F90D6F">
        <w:rPr>
          <w:b/>
          <w:sz w:val="20"/>
          <w:szCs w:val="20"/>
        </w:rPr>
        <w:tab/>
      </w:r>
      <w:r w:rsidR="00917B9D" w:rsidRPr="00F90D6F">
        <w:rPr>
          <w:b/>
          <w:sz w:val="20"/>
          <w:szCs w:val="20"/>
        </w:rPr>
        <w:tab/>
        <w:t>May 27</w:t>
      </w:r>
      <w:r w:rsidR="00917B9D" w:rsidRPr="00F90D6F">
        <w:rPr>
          <w:b/>
          <w:sz w:val="20"/>
          <w:szCs w:val="20"/>
        </w:rPr>
        <w:tab/>
      </w:r>
      <w:r w:rsidR="00917B9D" w:rsidRPr="00F90D6F">
        <w:rPr>
          <w:b/>
          <w:sz w:val="20"/>
          <w:szCs w:val="20"/>
        </w:rPr>
        <w:tab/>
      </w:r>
      <w:r w:rsidR="00917B9D" w:rsidRPr="00F90D6F">
        <w:rPr>
          <w:b/>
          <w:sz w:val="20"/>
          <w:szCs w:val="20"/>
        </w:rPr>
        <w:tab/>
      </w:r>
      <w:r w:rsidRPr="00F90D6F">
        <w:rPr>
          <w:b/>
          <w:sz w:val="20"/>
          <w:szCs w:val="20"/>
        </w:rPr>
        <w:t>NO CLASS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May 29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0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31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1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3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2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5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3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7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4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7B0BEA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10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5</w:t>
      </w:r>
    </w:p>
    <w:p w:rsidR="007F3071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12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6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14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7</w:t>
      </w:r>
    </w:p>
    <w:p w:rsidR="00917B9D" w:rsidRPr="009F4858" w:rsidRDefault="00917B9D" w:rsidP="00917B9D">
      <w:pPr>
        <w:ind w:firstLine="720"/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17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1</w:t>
      </w:r>
      <w:r w:rsidR="00B901A7">
        <w:rPr>
          <w:sz w:val="20"/>
          <w:szCs w:val="20"/>
        </w:rPr>
        <w:t>8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19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</w:t>
      </w:r>
      <w:r w:rsidR="00B901A7">
        <w:rPr>
          <w:sz w:val="20"/>
          <w:szCs w:val="20"/>
        </w:rPr>
        <w:t>esson 19</w:t>
      </w:r>
    </w:p>
    <w:p w:rsidR="00917B9D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21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</w:t>
      </w:r>
      <w:r w:rsidR="00B901A7">
        <w:rPr>
          <w:sz w:val="20"/>
          <w:szCs w:val="20"/>
        </w:rPr>
        <w:t>pm – 8:30pm - Front-End Lesson 20</w:t>
      </w:r>
    </w:p>
    <w:p w:rsidR="003F63D4" w:rsidRDefault="003F63D4" w:rsidP="00917B9D">
      <w:pPr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24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1</w:t>
      </w:r>
    </w:p>
    <w:p w:rsidR="007B0BEA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June 26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2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28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3</w:t>
      </w:r>
    </w:p>
    <w:p w:rsidR="00917B9D" w:rsidRPr="009F4858" w:rsidRDefault="00917B9D" w:rsidP="00917B9D">
      <w:pPr>
        <w:rPr>
          <w:sz w:val="20"/>
          <w:szCs w:val="20"/>
        </w:rPr>
      </w:pP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July 1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4</w:t>
      </w:r>
    </w:p>
    <w:p w:rsidR="00E63446" w:rsidRDefault="00917B9D" w:rsidP="00917B9D">
      <w:pPr>
        <w:rPr>
          <w:b/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July 3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5</w:t>
      </w:r>
    </w:p>
    <w:p w:rsidR="00917B9D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 w:rsidR="00917B9D" w:rsidRPr="00A64135">
        <w:rPr>
          <w:b/>
          <w:sz w:val="20"/>
          <w:szCs w:val="20"/>
        </w:rPr>
        <w:tab/>
      </w:r>
      <w:r w:rsidR="00917B9D" w:rsidRPr="00A64135">
        <w:rPr>
          <w:b/>
          <w:sz w:val="20"/>
          <w:szCs w:val="20"/>
        </w:rPr>
        <w:tab/>
      </w:r>
      <w:r w:rsidR="00917B9D" w:rsidRPr="007B0BEA">
        <w:rPr>
          <w:sz w:val="20"/>
          <w:szCs w:val="20"/>
        </w:rPr>
        <w:t>Ju</w:t>
      </w:r>
      <w:r w:rsidRPr="007B0BEA">
        <w:rPr>
          <w:sz w:val="20"/>
          <w:szCs w:val="20"/>
        </w:rPr>
        <w:t>ly 5</w:t>
      </w:r>
      <w:r w:rsidR="00917B9D" w:rsidRPr="00A64135">
        <w:rPr>
          <w:b/>
          <w:sz w:val="20"/>
          <w:szCs w:val="20"/>
        </w:rPr>
        <w:tab/>
      </w:r>
      <w:r w:rsidR="00917B9D" w:rsidRPr="00A64135">
        <w:rPr>
          <w:b/>
          <w:sz w:val="20"/>
          <w:szCs w:val="20"/>
        </w:rPr>
        <w:tab/>
      </w:r>
      <w:r w:rsidR="00917B9D" w:rsidRPr="00A64135">
        <w:rPr>
          <w:b/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6</w:t>
      </w:r>
    </w:p>
    <w:p w:rsidR="007B0BEA" w:rsidRPr="009F4858" w:rsidRDefault="007B0BEA" w:rsidP="00917B9D">
      <w:pPr>
        <w:rPr>
          <w:sz w:val="20"/>
          <w:szCs w:val="20"/>
        </w:rPr>
      </w:pPr>
    </w:p>
    <w:p w:rsidR="007B0BEA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July 8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7</w:t>
      </w:r>
    </w:p>
    <w:p w:rsidR="00917B9D" w:rsidRPr="009F4858" w:rsidRDefault="00917B9D" w:rsidP="00917B9D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  <w:t>July 10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2</w:t>
      </w:r>
      <w:r w:rsidR="00B901A7">
        <w:rPr>
          <w:sz w:val="20"/>
          <w:szCs w:val="20"/>
        </w:rPr>
        <w:t>8</w:t>
      </w:r>
    </w:p>
    <w:p w:rsidR="00917B9D" w:rsidRPr="009F4858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12</w:t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917B9D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- Front-End Lesson </w:t>
      </w:r>
      <w:r w:rsidR="00B901A7">
        <w:rPr>
          <w:sz w:val="20"/>
          <w:szCs w:val="20"/>
        </w:rPr>
        <w:t>29</w:t>
      </w:r>
    </w:p>
    <w:p w:rsidR="00917B9D" w:rsidRDefault="00917B9D" w:rsidP="00917B9D">
      <w:pPr>
        <w:rPr>
          <w:sz w:val="20"/>
          <w:szCs w:val="20"/>
        </w:rPr>
      </w:pPr>
    </w:p>
    <w:p w:rsidR="007B0BEA" w:rsidRDefault="00917B9D" w:rsidP="00917B9D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0</w:t>
      </w:r>
    </w:p>
    <w:p w:rsidR="00917B9D" w:rsidRDefault="00917B9D" w:rsidP="00917B9D">
      <w:pPr>
        <w:rPr>
          <w:sz w:val="20"/>
          <w:szCs w:val="20"/>
        </w:rPr>
      </w:pPr>
      <w:r>
        <w:rPr>
          <w:sz w:val="20"/>
          <w:szCs w:val="20"/>
        </w:rPr>
        <w:t>Wednesday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1</w:t>
      </w:r>
      <w:bookmarkStart w:id="0" w:name="_GoBack"/>
      <w:bookmarkEnd w:id="0"/>
    </w:p>
    <w:p w:rsidR="00917B9D" w:rsidRDefault="007B0BEA" w:rsidP="00917B9D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19</w:t>
      </w:r>
      <w:r w:rsidR="00917B9D">
        <w:rPr>
          <w:sz w:val="20"/>
          <w:szCs w:val="20"/>
        </w:rPr>
        <w:tab/>
      </w:r>
      <w:r w:rsidR="00917B9D">
        <w:rPr>
          <w:sz w:val="20"/>
          <w:szCs w:val="20"/>
        </w:rPr>
        <w:tab/>
      </w:r>
      <w:r w:rsidR="00917B9D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2</w:t>
      </w:r>
    </w:p>
    <w:p w:rsidR="00917B9D" w:rsidRDefault="00917B9D" w:rsidP="00917B9D">
      <w:pPr>
        <w:rPr>
          <w:sz w:val="20"/>
          <w:szCs w:val="20"/>
        </w:rPr>
      </w:pPr>
    </w:p>
    <w:p w:rsidR="007B0BEA" w:rsidRDefault="00A64135" w:rsidP="00A64135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3</w:t>
      </w:r>
    </w:p>
    <w:p w:rsidR="00A64135" w:rsidRDefault="00A64135" w:rsidP="00A64135">
      <w:pPr>
        <w:rPr>
          <w:sz w:val="20"/>
          <w:szCs w:val="20"/>
        </w:rPr>
      </w:pPr>
      <w:r>
        <w:rPr>
          <w:sz w:val="20"/>
          <w:szCs w:val="20"/>
        </w:rPr>
        <w:t>Wednesday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24</w:t>
      </w:r>
      <w:r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4</w:t>
      </w:r>
    </w:p>
    <w:p w:rsidR="00A64135" w:rsidRPr="009F4858" w:rsidRDefault="007B0BEA" w:rsidP="00A64135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July 26</w:t>
      </w:r>
      <w:r w:rsidR="00A64135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5</w:t>
      </w:r>
    </w:p>
    <w:p w:rsidR="00A64135" w:rsidRPr="009F4858" w:rsidRDefault="00A64135" w:rsidP="00A64135">
      <w:pPr>
        <w:ind w:firstLine="720"/>
        <w:rPr>
          <w:sz w:val="20"/>
          <w:szCs w:val="20"/>
        </w:rPr>
      </w:pPr>
    </w:p>
    <w:p w:rsidR="00A64135" w:rsidRPr="009F4858" w:rsidRDefault="00A64135" w:rsidP="00A64135">
      <w:pPr>
        <w:rPr>
          <w:sz w:val="20"/>
          <w:szCs w:val="20"/>
        </w:rPr>
      </w:pPr>
      <w:r w:rsidRPr="009F4858">
        <w:rPr>
          <w:sz w:val="20"/>
          <w:szCs w:val="20"/>
        </w:rPr>
        <w:t>Monday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>
        <w:rPr>
          <w:sz w:val="20"/>
          <w:szCs w:val="20"/>
        </w:rPr>
        <w:t>July 29</w:t>
      </w:r>
      <w:r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6</w:t>
      </w:r>
    </w:p>
    <w:p w:rsidR="00A64135" w:rsidRPr="009F4858" w:rsidRDefault="00A64135" w:rsidP="00A64135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5E4823">
        <w:rPr>
          <w:sz w:val="20"/>
          <w:szCs w:val="20"/>
        </w:rPr>
        <w:t>July 31</w:t>
      </w:r>
      <w:r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 - Front-End Lesson 3</w:t>
      </w:r>
      <w:r w:rsidR="00B901A7">
        <w:rPr>
          <w:sz w:val="20"/>
          <w:szCs w:val="20"/>
        </w:rPr>
        <w:t>7</w:t>
      </w:r>
    </w:p>
    <w:p w:rsidR="00A64135" w:rsidRPr="009F4858" w:rsidRDefault="007B0BEA" w:rsidP="00A64135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2</w:t>
      </w:r>
      <w:r w:rsidR="00A64135" w:rsidRPr="009F4858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- Front-End Lesson </w:t>
      </w:r>
      <w:r w:rsidR="00B901A7">
        <w:rPr>
          <w:sz w:val="20"/>
          <w:szCs w:val="20"/>
        </w:rPr>
        <w:t>38</w:t>
      </w:r>
    </w:p>
    <w:p w:rsidR="003F63D4" w:rsidRPr="009F4858" w:rsidRDefault="003F63D4" w:rsidP="003F63D4">
      <w:pPr>
        <w:ind w:firstLine="720"/>
        <w:rPr>
          <w:sz w:val="20"/>
          <w:szCs w:val="20"/>
        </w:rPr>
      </w:pPr>
    </w:p>
    <w:p w:rsidR="00A64135" w:rsidRPr="009F4858" w:rsidRDefault="005E4823" w:rsidP="00A64135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5</w:t>
      </w:r>
      <w:r w:rsidR="00A64135" w:rsidRPr="009F4858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</w:t>
      </w:r>
      <w:r w:rsidR="00050E24" w:rsidRPr="00050E24">
        <w:rPr>
          <w:b/>
          <w:sz w:val="20"/>
          <w:szCs w:val="20"/>
        </w:rPr>
        <w:t xml:space="preserve"> – </w:t>
      </w:r>
      <w:r w:rsidR="00B901A7">
        <w:rPr>
          <w:sz w:val="20"/>
          <w:szCs w:val="20"/>
        </w:rPr>
        <w:t>Front-End Lesson 39</w:t>
      </w:r>
    </w:p>
    <w:p w:rsidR="007F3071" w:rsidRDefault="00A64135" w:rsidP="007F3071">
      <w:pPr>
        <w:rPr>
          <w:sz w:val="20"/>
          <w:szCs w:val="20"/>
        </w:rPr>
      </w:pPr>
      <w:r w:rsidRPr="009F4858">
        <w:rPr>
          <w:sz w:val="20"/>
          <w:szCs w:val="20"/>
        </w:rPr>
        <w:t>W</w:t>
      </w:r>
      <w:r w:rsidR="005E4823">
        <w:rPr>
          <w:sz w:val="20"/>
          <w:szCs w:val="20"/>
        </w:rPr>
        <w:t>ednesday</w:t>
      </w:r>
      <w:r w:rsidR="005E4823">
        <w:rPr>
          <w:sz w:val="20"/>
          <w:szCs w:val="20"/>
        </w:rPr>
        <w:tab/>
      </w:r>
      <w:r w:rsidR="005E4823">
        <w:rPr>
          <w:sz w:val="20"/>
          <w:szCs w:val="20"/>
        </w:rPr>
        <w:tab/>
        <w:t xml:space="preserve">August </w:t>
      </w:r>
      <w:r w:rsidRPr="009F4858">
        <w:rPr>
          <w:sz w:val="20"/>
          <w:szCs w:val="20"/>
        </w:rPr>
        <w:t>7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</w:t>
      </w:r>
      <w:r w:rsidR="00050E24" w:rsidRPr="00050E24">
        <w:rPr>
          <w:b/>
          <w:sz w:val="20"/>
          <w:szCs w:val="20"/>
        </w:rPr>
        <w:t xml:space="preserve"> – </w:t>
      </w:r>
      <w:r w:rsidR="00B901A7">
        <w:rPr>
          <w:sz w:val="20"/>
          <w:szCs w:val="20"/>
        </w:rPr>
        <w:t>Front-End Lesson 40</w:t>
      </w:r>
    </w:p>
    <w:p w:rsidR="00B901A7" w:rsidRPr="009F4858" w:rsidRDefault="007B0BEA" w:rsidP="00B901A7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9</w:t>
      </w:r>
      <w:r w:rsidR="00A64135" w:rsidRPr="009F4858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</w:t>
      </w:r>
      <w:r w:rsidR="00050E24" w:rsidRPr="00050E24">
        <w:rPr>
          <w:b/>
          <w:sz w:val="20"/>
          <w:szCs w:val="20"/>
        </w:rPr>
        <w:t xml:space="preserve">– </w:t>
      </w:r>
      <w:r w:rsidR="00B901A7">
        <w:rPr>
          <w:sz w:val="20"/>
          <w:szCs w:val="20"/>
        </w:rPr>
        <w:t>MTA 98-375 Lesson 1</w:t>
      </w:r>
    </w:p>
    <w:p w:rsidR="00A64135" w:rsidRDefault="00A64135" w:rsidP="00A64135">
      <w:pPr>
        <w:ind w:firstLine="720"/>
        <w:rPr>
          <w:sz w:val="20"/>
          <w:szCs w:val="20"/>
        </w:rPr>
      </w:pPr>
    </w:p>
    <w:p w:rsidR="00B901A7" w:rsidRPr="009F4858" w:rsidRDefault="005E4823" w:rsidP="00B901A7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12</w:t>
      </w:r>
      <w:r w:rsidR="00A64135" w:rsidRPr="009F4858">
        <w:rPr>
          <w:sz w:val="20"/>
          <w:szCs w:val="20"/>
        </w:rPr>
        <w:tab/>
      </w:r>
      <w:r w:rsidR="00A64135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- </w:t>
      </w:r>
      <w:r w:rsidR="00B901A7">
        <w:rPr>
          <w:sz w:val="20"/>
          <w:szCs w:val="20"/>
        </w:rPr>
        <w:t>MTA 98-375 Lesson 1</w:t>
      </w:r>
    </w:p>
    <w:p w:rsidR="007F3071" w:rsidRPr="009F4858" w:rsidRDefault="007F3071" w:rsidP="007F3071">
      <w:pPr>
        <w:rPr>
          <w:sz w:val="20"/>
          <w:szCs w:val="20"/>
        </w:rPr>
      </w:pPr>
      <w:r w:rsidRPr="009F4858">
        <w:rPr>
          <w:sz w:val="20"/>
          <w:szCs w:val="20"/>
        </w:rPr>
        <w:t>Wednesday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D73AA">
        <w:rPr>
          <w:sz w:val="20"/>
          <w:szCs w:val="20"/>
        </w:rPr>
        <w:t>August 14</w:t>
      </w:r>
      <w:r>
        <w:rPr>
          <w:sz w:val="20"/>
          <w:szCs w:val="20"/>
        </w:rPr>
        <w:tab/>
      </w:r>
      <w:r w:rsidR="000D73AA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- </w:t>
      </w:r>
      <w:r w:rsidR="00B901A7">
        <w:rPr>
          <w:sz w:val="20"/>
          <w:szCs w:val="20"/>
        </w:rPr>
        <w:t>MTA 98-375 Lesson 2</w:t>
      </w:r>
    </w:p>
    <w:p w:rsidR="007F3071" w:rsidRPr="009F4858" w:rsidRDefault="007B0BEA" w:rsidP="007F3071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 w:rsidR="007F3071">
        <w:rPr>
          <w:sz w:val="20"/>
          <w:szCs w:val="20"/>
        </w:rPr>
        <w:tab/>
      </w:r>
      <w:r w:rsidR="007F3071">
        <w:rPr>
          <w:sz w:val="20"/>
          <w:szCs w:val="20"/>
        </w:rPr>
        <w:tab/>
      </w:r>
      <w:r>
        <w:rPr>
          <w:sz w:val="20"/>
          <w:szCs w:val="20"/>
        </w:rPr>
        <w:t>August 16</w:t>
      </w:r>
      <w:r w:rsidR="007F3071" w:rsidRPr="009F4858">
        <w:rPr>
          <w:sz w:val="20"/>
          <w:szCs w:val="20"/>
        </w:rPr>
        <w:tab/>
      </w:r>
      <w:r w:rsidR="007F3071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</w:t>
      </w:r>
      <w:r w:rsidR="00B901A7">
        <w:rPr>
          <w:sz w:val="20"/>
          <w:szCs w:val="20"/>
        </w:rPr>
        <w:t>m – 8:30pm – MTA 98-375 Lesson 3</w:t>
      </w:r>
    </w:p>
    <w:p w:rsidR="007F3071" w:rsidRDefault="007F3071" w:rsidP="007F3071">
      <w:pPr>
        <w:ind w:firstLine="720"/>
        <w:rPr>
          <w:sz w:val="20"/>
          <w:szCs w:val="20"/>
        </w:rPr>
      </w:pPr>
    </w:p>
    <w:p w:rsidR="00935F8C" w:rsidRDefault="00935F8C" w:rsidP="007F3071">
      <w:pPr>
        <w:ind w:firstLine="720"/>
        <w:rPr>
          <w:sz w:val="20"/>
          <w:szCs w:val="20"/>
        </w:rPr>
      </w:pPr>
    </w:p>
    <w:p w:rsidR="00935F8C" w:rsidRDefault="00935F8C" w:rsidP="007F3071">
      <w:pPr>
        <w:ind w:firstLine="720"/>
        <w:rPr>
          <w:sz w:val="20"/>
          <w:szCs w:val="20"/>
        </w:rPr>
      </w:pPr>
    </w:p>
    <w:p w:rsidR="00935F8C" w:rsidRDefault="00935F8C" w:rsidP="007F3071">
      <w:pPr>
        <w:ind w:firstLine="720"/>
        <w:rPr>
          <w:sz w:val="20"/>
          <w:szCs w:val="20"/>
        </w:rPr>
      </w:pPr>
    </w:p>
    <w:p w:rsidR="00935F8C" w:rsidRDefault="00935F8C" w:rsidP="00935F8C">
      <w:pPr>
        <w:rPr>
          <w:sz w:val="20"/>
          <w:szCs w:val="20"/>
        </w:rPr>
      </w:pPr>
      <w:r w:rsidRPr="00917B9D">
        <w:rPr>
          <w:b/>
          <w:bCs/>
          <w:snapToGrid w:val="0"/>
          <w:sz w:val="20"/>
          <w:szCs w:val="20"/>
          <w:u w:val="single"/>
        </w:rPr>
        <w:t>Front-End Web Developer</w:t>
      </w:r>
      <w:r>
        <w:rPr>
          <w:b/>
          <w:bCs/>
          <w:snapToGrid w:val="0"/>
          <w:sz w:val="20"/>
          <w:szCs w:val="20"/>
          <w:u w:val="single"/>
        </w:rPr>
        <w:t xml:space="preserve"> Program Cont.</w:t>
      </w:r>
    </w:p>
    <w:p w:rsidR="00935F8C" w:rsidRPr="009F4858" w:rsidRDefault="00935F8C" w:rsidP="007F3071">
      <w:pPr>
        <w:ind w:firstLine="720"/>
        <w:rPr>
          <w:sz w:val="20"/>
          <w:szCs w:val="20"/>
        </w:rPr>
      </w:pPr>
    </w:p>
    <w:p w:rsidR="007F3071" w:rsidRPr="009F4858" w:rsidRDefault="007F3071" w:rsidP="007F3071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D73AA">
        <w:rPr>
          <w:sz w:val="20"/>
          <w:szCs w:val="20"/>
        </w:rPr>
        <w:t>August 19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MTA 98-375 Lesson </w:t>
      </w:r>
      <w:r w:rsidR="00B901A7">
        <w:rPr>
          <w:sz w:val="20"/>
          <w:szCs w:val="20"/>
        </w:rPr>
        <w:t>4</w:t>
      </w:r>
    </w:p>
    <w:p w:rsidR="007F3071" w:rsidRPr="009F4858" w:rsidRDefault="007F3071" w:rsidP="007F3071">
      <w:pPr>
        <w:rPr>
          <w:sz w:val="20"/>
          <w:szCs w:val="20"/>
        </w:rPr>
      </w:pPr>
      <w:r w:rsidRPr="009F4858">
        <w:rPr>
          <w:sz w:val="20"/>
          <w:szCs w:val="20"/>
        </w:rPr>
        <w:t>W</w:t>
      </w:r>
      <w:r>
        <w:rPr>
          <w:sz w:val="20"/>
          <w:szCs w:val="20"/>
        </w:rPr>
        <w:t>ednesday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D73AA">
        <w:rPr>
          <w:sz w:val="20"/>
          <w:szCs w:val="20"/>
        </w:rPr>
        <w:t>August 21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MTA 98-375 Lesson </w:t>
      </w:r>
      <w:r w:rsidR="00B901A7">
        <w:rPr>
          <w:sz w:val="20"/>
          <w:szCs w:val="20"/>
        </w:rPr>
        <w:t>5</w:t>
      </w:r>
    </w:p>
    <w:p w:rsidR="007F3071" w:rsidRDefault="007B0BEA" w:rsidP="007B0BEA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 w:rsidR="007F3071">
        <w:rPr>
          <w:sz w:val="20"/>
          <w:szCs w:val="20"/>
        </w:rPr>
        <w:tab/>
      </w:r>
      <w:r w:rsidR="007F3071">
        <w:rPr>
          <w:sz w:val="20"/>
          <w:szCs w:val="20"/>
        </w:rPr>
        <w:tab/>
      </w:r>
      <w:r>
        <w:rPr>
          <w:sz w:val="20"/>
          <w:szCs w:val="20"/>
        </w:rPr>
        <w:t>August 23</w:t>
      </w:r>
      <w:r w:rsidR="007F3071" w:rsidRPr="009F4858">
        <w:rPr>
          <w:sz w:val="20"/>
          <w:szCs w:val="20"/>
        </w:rPr>
        <w:tab/>
      </w:r>
      <w:r w:rsidR="007F3071"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MTA 98-375 Lesson </w:t>
      </w:r>
      <w:r w:rsidR="00F90D6F">
        <w:rPr>
          <w:sz w:val="20"/>
          <w:szCs w:val="20"/>
        </w:rPr>
        <w:t>5</w:t>
      </w:r>
    </w:p>
    <w:p w:rsidR="007B0BEA" w:rsidRPr="009F4858" w:rsidRDefault="007B0BEA" w:rsidP="007B0BEA">
      <w:pPr>
        <w:rPr>
          <w:sz w:val="20"/>
          <w:szCs w:val="20"/>
        </w:rPr>
      </w:pPr>
    </w:p>
    <w:p w:rsidR="00F90D6F" w:rsidRDefault="007F3071" w:rsidP="00F90D6F">
      <w:pPr>
        <w:rPr>
          <w:sz w:val="20"/>
          <w:szCs w:val="20"/>
        </w:rPr>
      </w:pPr>
      <w:r>
        <w:rPr>
          <w:sz w:val="20"/>
          <w:szCs w:val="20"/>
        </w:rPr>
        <w:t>Monday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D73AA">
        <w:rPr>
          <w:sz w:val="20"/>
          <w:szCs w:val="20"/>
        </w:rPr>
        <w:t>August 26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>5:30pm – 8:30pm</w:t>
      </w:r>
      <w:r w:rsidR="00F90D6F">
        <w:rPr>
          <w:sz w:val="20"/>
          <w:szCs w:val="20"/>
        </w:rPr>
        <w:t xml:space="preserve"> </w:t>
      </w:r>
      <w:r w:rsidR="00F90D6F">
        <w:rPr>
          <w:sz w:val="20"/>
          <w:szCs w:val="20"/>
        </w:rPr>
        <w:t>– MTA 98-375 Lesson 6</w:t>
      </w:r>
    </w:p>
    <w:p w:rsidR="0085175F" w:rsidRPr="009F4858" w:rsidRDefault="0085175F" w:rsidP="0085175F">
      <w:pPr>
        <w:rPr>
          <w:sz w:val="20"/>
          <w:szCs w:val="20"/>
        </w:rPr>
      </w:pPr>
      <w:r w:rsidRPr="009F4858">
        <w:rPr>
          <w:sz w:val="20"/>
          <w:szCs w:val="20"/>
        </w:rPr>
        <w:t>W</w:t>
      </w:r>
      <w:r>
        <w:rPr>
          <w:sz w:val="20"/>
          <w:szCs w:val="20"/>
        </w:rPr>
        <w:t>ednesday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28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</w:t>
      </w:r>
      <w:r w:rsidR="00F90D6F" w:rsidRPr="00F90D6F">
        <w:rPr>
          <w:b/>
          <w:sz w:val="20"/>
          <w:szCs w:val="20"/>
        </w:rPr>
        <w:t>Career Choice</w:t>
      </w:r>
    </w:p>
    <w:p w:rsidR="0085175F" w:rsidRDefault="0085175F" w:rsidP="0085175F">
      <w:pPr>
        <w:rPr>
          <w:sz w:val="20"/>
          <w:szCs w:val="20"/>
        </w:rPr>
      </w:pPr>
      <w:r>
        <w:rPr>
          <w:sz w:val="20"/>
          <w:szCs w:val="20"/>
        </w:rPr>
        <w:t>Friday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30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</w:t>
      </w:r>
      <w:r w:rsidR="00F90D6F" w:rsidRPr="00F90D6F">
        <w:rPr>
          <w:b/>
          <w:sz w:val="20"/>
          <w:szCs w:val="20"/>
        </w:rPr>
        <w:t>Career Choice</w:t>
      </w:r>
    </w:p>
    <w:p w:rsidR="007F3071" w:rsidRDefault="007F3071" w:rsidP="00917B9D">
      <w:pPr>
        <w:rPr>
          <w:sz w:val="20"/>
          <w:szCs w:val="20"/>
        </w:rPr>
      </w:pPr>
    </w:p>
    <w:p w:rsidR="00935F8C" w:rsidRPr="00F90D6F" w:rsidRDefault="00F90D6F" w:rsidP="00935F8C">
      <w:pPr>
        <w:rPr>
          <w:b/>
          <w:sz w:val="20"/>
          <w:szCs w:val="20"/>
        </w:rPr>
      </w:pPr>
      <w:r w:rsidRPr="00F90D6F">
        <w:rPr>
          <w:b/>
          <w:sz w:val="20"/>
          <w:szCs w:val="20"/>
        </w:rPr>
        <w:t>NO CLASS</w:t>
      </w:r>
      <w:r w:rsidR="00935F8C" w:rsidRPr="00F90D6F">
        <w:rPr>
          <w:b/>
          <w:sz w:val="20"/>
          <w:szCs w:val="20"/>
        </w:rPr>
        <w:tab/>
      </w:r>
      <w:r w:rsidR="00935F8C" w:rsidRPr="00F90D6F">
        <w:rPr>
          <w:b/>
          <w:sz w:val="20"/>
          <w:szCs w:val="20"/>
        </w:rPr>
        <w:tab/>
        <w:t>September 2</w:t>
      </w:r>
      <w:r w:rsidR="00935F8C" w:rsidRPr="00F90D6F">
        <w:rPr>
          <w:b/>
          <w:sz w:val="20"/>
          <w:szCs w:val="20"/>
        </w:rPr>
        <w:tab/>
      </w:r>
      <w:r w:rsidR="00935F8C" w:rsidRPr="00F90D6F">
        <w:rPr>
          <w:b/>
          <w:sz w:val="20"/>
          <w:szCs w:val="20"/>
        </w:rPr>
        <w:tab/>
      </w:r>
      <w:r w:rsidRPr="00F90D6F">
        <w:rPr>
          <w:b/>
          <w:sz w:val="20"/>
          <w:szCs w:val="20"/>
        </w:rPr>
        <w:t>NO CLASS</w:t>
      </w:r>
    </w:p>
    <w:p w:rsidR="00BE67A8" w:rsidRDefault="00935F8C" w:rsidP="00935F8C">
      <w:pPr>
        <w:rPr>
          <w:sz w:val="20"/>
          <w:szCs w:val="20"/>
        </w:rPr>
      </w:pPr>
      <w:r w:rsidRPr="009F4858">
        <w:rPr>
          <w:sz w:val="20"/>
          <w:szCs w:val="20"/>
        </w:rPr>
        <w:t>W</w:t>
      </w:r>
      <w:r>
        <w:rPr>
          <w:sz w:val="20"/>
          <w:szCs w:val="20"/>
        </w:rPr>
        <w:t>ednesday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September 4</w:t>
      </w:r>
      <w:r w:rsidRPr="009F4858">
        <w:rPr>
          <w:sz w:val="20"/>
          <w:szCs w:val="20"/>
        </w:rPr>
        <w:tab/>
      </w:r>
      <w:r w:rsidRPr="009F4858">
        <w:rPr>
          <w:sz w:val="20"/>
          <w:szCs w:val="20"/>
        </w:rPr>
        <w:tab/>
      </w:r>
      <w:r w:rsidR="00050E24">
        <w:rPr>
          <w:sz w:val="20"/>
          <w:szCs w:val="20"/>
        </w:rPr>
        <w:t xml:space="preserve">5:30pm – 8:30pm – </w:t>
      </w:r>
      <w:r w:rsidR="00F90D6F" w:rsidRPr="00F90D6F">
        <w:rPr>
          <w:b/>
          <w:sz w:val="20"/>
          <w:szCs w:val="20"/>
        </w:rPr>
        <w:t>Career Choice</w:t>
      </w:r>
    </w:p>
    <w:p w:rsidR="00935F8C" w:rsidRDefault="00935F8C" w:rsidP="00917B9D">
      <w:pPr>
        <w:rPr>
          <w:sz w:val="20"/>
          <w:szCs w:val="20"/>
        </w:rPr>
      </w:pPr>
    </w:p>
    <w:sectPr w:rsidR="00935F8C" w:rsidSect="00375068"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1A7" w:rsidRDefault="00B901A7" w:rsidP="00893402">
      <w:r>
        <w:separator/>
      </w:r>
    </w:p>
  </w:endnote>
  <w:endnote w:type="continuationSeparator" w:id="0">
    <w:p w:rsidR="00B901A7" w:rsidRDefault="00B901A7" w:rsidP="008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1A7" w:rsidRDefault="00B901A7" w:rsidP="00893402">
      <w:r>
        <w:separator/>
      </w:r>
    </w:p>
  </w:footnote>
  <w:footnote w:type="continuationSeparator" w:id="0">
    <w:p w:rsidR="00B901A7" w:rsidRDefault="00B901A7" w:rsidP="0089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B4"/>
    <w:rsid w:val="00050E24"/>
    <w:rsid w:val="000949B5"/>
    <w:rsid w:val="000D73AA"/>
    <w:rsid w:val="000E1D41"/>
    <w:rsid w:val="00137631"/>
    <w:rsid w:val="0017062C"/>
    <w:rsid w:val="00177796"/>
    <w:rsid w:val="001B5E96"/>
    <w:rsid w:val="00216FA7"/>
    <w:rsid w:val="00225A6A"/>
    <w:rsid w:val="00232D18"/>
    <w:rsid w:val="00254516"/>
    <w:rsid w:val="002D1C33"/>
    <w:rsid w:val="00324861"/>
    <w:rsid w:val="00375068"/>
    <w:rsid w:val="00383575"/>
    <w:rsid w:val="003F63D4"/>
    <w:rsid w:val="005927EA"/>
    <w:rsid w:val="00592867"/>
    <w:rsid w:val="005E4823"/>
    <w:rsid w:val="00691166"/>
    <w:rsid w:val="006F154F"/>
    <w:rsid w:val="006F3A09"/>
    <w:rsid w:val="00797AFD"/>
    <w:rsid w:val="007A416B"/>
    <w:rsid w:val="007B0BEA"/>
    <w:rsid w:val="007F1506"/>
    <w:rsid w:val="007F3071"/>
    <w:rsid w:val="008179E2"/>
    <w:rsid w:val="0085175F"/>
    <w:rsid w:val="00893402"/>
    <w:rsid w:val="00917B9D"/>
    <w:rsid w:val="00935F8C"/>
    <w:rsid w:val="009F4858"/>
    <w:rsid w:val="00A135E6"/>
    <w:rsid w:val="00A64135"/>
    <w:rsid w:val="00AA1602"/>
    <w:rsid w:val="00AA6894"/>
    <w:rsid w:val="00B1141F"/>
    <w:rsid w:val="00B60C5B"/>
    <w:rsid w:val="00B901A7"/>
    <w:rsid w:val="00BC3737"/>
    <w:rsid w:val="00BE259C"/>
    <w:rsid w:val="00BE67A8"/>
    <w:rsid w:val="00C4244E"/>
    <w:rsid w:val="00DB5F0A"/>
    <w:rsid w:val="00DF7FB4"/>
    <w:rsid w:val="00E63446"/>
    <w:rsid w:val="00EA2832"/>
    <w:rsid w:val="00EE7333"/>
    <w:rsid w:val="00EF102A"/>
    <w:rsid w:val="00F90D6F"/>
    <w:rsid w:val="00FF184E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DE6FD-E1F8-4097-8381-92D274A9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4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4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98D0A397</Template>
  <TotalTime>62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Staley</dc:creator>
  <cp:keywords/>
  <dc:description/>
  <cp:lastModifiedBy>Angie Deater</cp:lastModifiedBy>
  <cp:revision>13</cp:revision>
  <dcterms:created xsi:type="dcterms:W3CDTF">2019-03-19T14:02:00Z</dcterms:created>
  <dcterms:modified xsi:type="dcterms:W3CDTF">2019-05-24T14:19:00Z</dcterms:modified>
</cp:coreProperties>
</file>